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B7FF3" w14:textId="77777777" w:rsidR="00954FC7" w:rsidRDefault="00954FC7" w:rsidP="00954FC7"/>
    <w:p w14:paraId="73929128" w14:textId="55196645" w:rsidR="00954FC7" w:rsidRPr="00DC0C16" w:rsidRDefault="00A224F6" w:rsidP="00EE177A">
      <w:pPr>
        <w:jc w:val="center"/>
        <w:rPr>
          <w:rFonts w:ascii="Amasis MT Pro" w:hAnsi="Amasis MT Pro"/>
          <w:b/>
          <w:bCs/>
          <w:sz w:val="72"/>
          <w:szCs w:val="72"/>
          <w:u w:val="single"/>
        </w:rPr>
      </w:pPr>
      <w:r w:rsidRPr="00DC0C16">
        <w:rPr>
          <w:rFonts w:ascii="Amasis MT Pro" w:hAnsi="Amasis MT Pro"/>
          <w:b/>
          <w:bCs/>
          <w:sz w:val="72"/>
          <w:szCs w:val="72"/>
          <w:u w:val="single"/>
        </w:rPr>
        <w:t>Documentation</w:t>
      </w:r>
    </w:p>
    <w:p w14:paraId="62AAF6A6" w14:textId="77777777" w:rsidR="00954FC7" w:rsidRDefault="00954FC7" w:rsidP="00954FC7"/>
    <w:p w14:paraId="26E0118F" w14:textId="77777777" w:rsidR="00954FC7" w:rsidRDefault="00954FC7" w:rsidP="00954FC7"/>
    <w:p w14:paraId="2A5383B8" w14:textId="77777777" w:rsidR="00954FC7" w:rsidRDefault="00954FC7" w:rsidP="00954FC7"/>
    <w:p w14:paraId="192CE1FD" w14:textId="77777777" w:rsidR="00954FC7" w:rsidRDefault="00954FC7" w:rsidP="00954FC7"/>
    <w:p w14:paraId="4998A66C" w14:textId="77777777" w:rsidR="00954FC7" w:rsidRDefault="00954FC7" w:rsidP="00954FC7"/>
    <w:p w14:paraId="1BEF67D5" w14:textId="57081EDF" w:rsidR="00954FC7" w:rsidRPr="00956EAC" w:rsidRDefault="00954FC7" w:rsidP="00956EAC">
      <w:pPr>
        <w:jc w:val="center"/>
        <w:rPr>
          <w:rFonts w:ascii="Amasis MT Pro" w:hAnsi="Amasis MT Pro"/>
          <w:sz w:val="52"/>
          <w:szCs w:val="52"/>
        </w:rPr>
      </w:pPr>
      <w:r w:rsidRPr="00956EAC">
        <w:rPr>
          <w:rFonts w:ascii="Amasis MT Pro" w:hAnsi="Amasis MT Pro"/>
          <w:sz w:val="52"/>
          <w:szCs w:val="52"/>
        </w:rPr>
        <w:t>Name : Sahu Mohit Pawan</w:t>
      </w:r>
    </w:p>
    <w:p w14:paraId="0D748C10" w14:textId="7C7E5F66" w:rsidR="00954FC7" w:rsidRPr="00956EAC" w:rsidRDefault="00280568" w:rsidP="00280568">
      <w:pPr>
        <w:rPr>
          <w:rFonts w:ascii="Amasis MT Pro" w:hAnsi="Amasis MT Pro"/>
          <w:sz w:val="52"/>
          <w:szCs w:val="52"/>
        </w:rPr>
      </w:pPr>
      <w:r w:rsidRPr="00956EAC">
        <w:rPr>
          <w:rFonts w:ascii="Amasis MT Pro" w:hAnsi="Amasis MT Pro"/>
          <w:sz w:val="52"/>
          <w:szCs w:val="52"/>
        </w:rPr>
        <w:t xml:space="preserve">          </w:t>
      </w:r>
      <w:r w:rsidR="00956EAC">
        <w:rPr>
          <w:rFonts w:ascii="Amasis MT Pro" w:hAnsi="Amasis MT Pro"/>
          <w:sz w:val="52"/>
          <w:szCs w:val="52"/>
        </w:rPr>
        <w:t xml:space="preserve">   </w:t>
      </w:r>
      <w:r w:rsidR="00954FC7" w:rsidRPr="00956EAC">
        <w:rPr>
          <w:rFonts w:ascii="Amasis MT Pro" w:hAnsi="Amasis MT Pro"/>
          <w:sz w:val="52"/>
          <w:szCs w:val="52"/>
        </w:rPr>
        <w:t xml:space="preserve">GRC ID : </w:t>
      </w:r>
      <w:r w:rsidRPr="00956EAC">
        <w:rPr>
          <w:rFonts w:ascii="Amasis MT Pro" w:hAnsi="Amasis MT Pro"/>
          <w:sz w:val="52"/>
          <w:szCs w:val="52"/>
        </w:rPr>
        <w:t>25GRC1145</w:t>
      </w:r>
    </w:p>
    <w:p w14:paraId="0B30AE71" w14:textId="5B059B7A" w:rsidR="00435E4F" w:rsidRPr="00956EAC" w:rsidRDefault="00435E4F" w:rsidP="00280568">
      <w:pPr>
        <w:rPr>
          <w:rFonts w:ascii="Amasis MT Pro" w:hAnsi="Amasis MT Pro"/>
          <w:sz w:val="52"/>
          <w:szCs w:val="52"/>
        </w:rPr>
      </w:pPr>
      <w:r w:rsidRPr="00956EAC">
        <w:rPr>
          <w:rFonts w:ascii="Amasis MT Pro" w:hAnsi="Amasis MT Pro"/>
          <w:sz w:val="52"/>
          <w:szCs w:val="52"/>
        </w:rPr>
        <w:t xml:space="preserve">          </w:t>
      </w:r>
      <w:r w:rsidR="00956EAC">
        <w:rPr>
          <w:rFonts w:ascii="Amasis MT Pro" w:hAnsi="Amasis MT Pro"/>
          <w:sz w:val="52"/>
          <w:szCs w:val="52"/>
        </w:rPr>
        <w:t xml:space="preserve">   </w:t>
      </w:r>
      <w:r w:rsidRPr="00956EAC">
        <w:rPr>
          <w:rFonts w:ascii="Amasis MT Pro" w:hAnsi="Amasis MT Pro"/>
          <w:sz w:val="52"/>
          <w:szCs w:val="52"/>
        </w:rPr>
        <w:t xml:space="preserve">Branch : </w:t>
      </w:r>
      <w:r w:rsidR="005017AC" w:rsidRPr="00956EAC">
        <w:rPr>
          <w:rFonts w:ascii="Amasis MT Pro" w:hAnsi="Amasis MT Pro"/>
          <w:sz w:val="52"/>
          <w:szCs w:val="52"/>
        </w:rPr>
        <w:t>Circuitry</w:t>
      </w:r>
    </w:p>
    <w:p w14:paraId="01F18499" w14:textId="53E807B4" w:rsidR="00280568" w:rsidRPr="00B43FEE" w:rsidRDefault="00280568" w:rsidP="00280568">
      <w:pPr>
        <w:rPr>
          <w:rFonts w:ascii="Amasis MT Pro" w:hAnsi="Amasis MT Pro"/>
          <w:sz w:val="48"/>
          <w:szCs w:val="48"/>
        </w:rPr>
      </w:pPr>
      <w:r>
        <w:rPr>
          <w:rFonts w:ascii="Amasis MT Pro" w:hAnsi="Amasis MT Pro"/>
          <w:sz w:val="56"/>
          <w:szCs w:val="56"/>
        </w:rPr>
        <w:t xml:space="preserve">         </w:t>
      </w:r>
      <w:r w:rsidR="00956EAC">
        <w:rPr>
          <w:rFonts w:ascii="Amasis MT Pro" w:hAnsi="Amasis MT Pro"/>
          <w:sz w:val="56"/>
          <w:szCs w:val="56"/>
        </w:rPr>
        <w:t xml:space="preserve">  </w:t>
      </w:r>
      <w:r>
        <w:rPr>
          <w:rFonts w:ascii="Amasis MT Pro" w:hAnsi="Amasis MT Pro"/>
          <w:sz w:val="56"/>
          <w:szCs w:val="56"/>
        </w:rPr>
        <w:t xml:space="preserve"> </w:t>
      </w:r>
      <w:r w:rsidRPr="00B43FEE">
        <w:rPr>
          <w:rFonts w:ascii="Amasis MT Pro" w:hAnsi="Amasis MT Pro"/>
          <w:sz w:val="48"/>
          <w:szCs w:val="48"/>
        </w:rPr>
        <w:t>College : R. C. Technical</w:t>
      </w:r>
      <w:r w:rsidR="00B43FEE" w:rsidRPr="00B43FEE">
        <w:rPr>
          <w:rFonts w:ascii="Amasis MT Pro" w:hAnsi="Amasis MT Pro"/>
          <w:sz w:val="48"/>
          <w:szCs w:val="48"/>
        </w:rPr>
        <w:t xml:space="preserve"> </w:t>
      </w:r>
      <w:r w:rsidRPr="00B43FEE">
        <w:rPr>
          <w:rFonts w:ascii="Amasis MT Pro" w:hAnsi="Amasis MT Pro"/>
          <w:sz w:val="48"/>
          <w:szCs w:val="48"/>
        </w:rPr>
        <w:t>Institute</w:t>
      </w:r>
    </w:p>
    <w:p w14:paraId="5130866E" w14:textId="6CB870E3" w:rsidR="00280568" w:rsidRDefault="00280568" w:rsidP="00280568">
      <w:pPr>
        <w:rPr>
          <w:rFonts w:ascii="Amasis MT Pro" w:hAnsi="Amasis MT Pro"/>
          <w:sz w:val="56"/>
          <w:szCs w:val="56"/>
        </w:rPr>
      </w:pPr>
      <w:r>
        <w:rPr>
          <w:rFonts w:ascii="Amasis MT Pro" w:hAnsi="Amasis MT Pro"/>
          <w:sz w:val="56"/>
          <w:szCs w:val="56"/>
        </w:rPr>
        <w:t xml:space="preserve">                     </w:t>
      </w:r>
    </w:p>
    <w:p w14:paraId="12812E44" w14:textId="77777777" w:rsidR="00761349" w:rsidRDefault="00761349" w:rsidP="00280568">
      <w:pPr>
        <w:rPr>
          <w:rFonts w:ascii="Amasis MT Pro" w:hAnsi="Amasis MT Pro"/>
          <w:sz w:val="56"/>
          <w:szCs w:val="56"/>
        </w:rPr>
      </w:pPr>
    </w:p>
    <w:p w14:paraId="137127ED" w14:textId="77777777" w:rsidR="00761349" w:rsidRDefault="00761349" w:rsidP="00280568">
      <w:pPr>
        <w:rPr>
          <w:rFonts w:ascii="Amasis MT Pro" w:hAnsi="Amasis MT Pro"/>
          <w:sz w:val="56"/>
          <w:szCs w:val="56"/>
        </w:rPr>
      </w:pPr>
    </w:p>
    <w:p w14:paraId="0A98DCE6" w14:textId="77777777" w:rsidR="00761349" w:rsidRDefault="00761349" w:rsidP="00280568">
      <w:pPr>
        <w:rPr>
          <w:rFonts w:ascii="Amasis MT Pro" w:hAnsi="Amasis MT Pro"/>
          <w:sz w:val="56"/>
          <w:szCs w:val="56"/>
        </w:rPr>
      </w:pPr>
    </w:p>
    <w:p w14:paraId="50510141" w14:textId="77777777" w:rsidR="0098757B" w:rsidRDefault="0098757B" w:rsidP="0098757B"/>
    <w:p w14:paraId="09CFE554" w14:textId="77777777" w:rsidR="0098757B" w:rsidRDefault="0098757B" w:rsidP="0098757B"/>
    <w:p w14:paraId="3DB288E6" w14:textId="77777777" w:rsidR="0098757B" w:rsidRPr="0098757B" w:rsidRDefault="0098757B" w:rsidP="0098757B"/>
    <w:p w14:paraId="77F380BA" w14:textId="0D6DB707" w:rsidR="000B38FF" w:rsidRPr="00880C6A" w:rsidRDefault="006C3B5A" w:rsidP="00192F19">
      <w:pPr>
        <w:pStyle w:val="Heading1"/>
        <w:jc w:val="center"/>
        <w:rPr>
          <w:b/>
          <w:bCs/>
          <w:sz w:val="72"/>
          <w:szCs w:val="72"/>
        </w:rPr>
      </w:pPr>
      <w:r w:rsidRPr="00880C6A">
        <w:rPr>
          <w:b/>
          <w:bCs/>
          <w:sz w:val="72"/>
          <w:szCs w:val="72"/>
        </w:rPr>
        <w:lastRenderedPageBreak/>
        <w:t>Task overvi</w:t>
      </w:r>
      <w:r w:rsidR="00192F19" w:rsidRPr="00880C6A">
        <w:rPr>
          <w:b/>
          <w:bCs/>
          <w:sz w:val="72"/>
          <w:szCs w:val="72"/>
        </w:rPr>
        <w:t>ew</w:t>
      </w:r>
    </w:p>
    <w:p w14:paraId="5B7D6010" w14:textId="5DDCFD01" w:rsidR="002C3647" w:rsidRDefault="008938EA">
      <w:pPr>
        <w:pStyle w:val="Heading2"/>
        <w:rPr>
          <w:rFonts w:ascii="Amasis MT Pro" w:hAnsi="Amasis MT Pro"/>
          <w:b w:val="0"/>
          <w:bCs/>
          <w:sz w:val="40"/>
          <w:szCs w:val="40"/>
        </w:rPr>
      </w:pPr>
      <w:r w:rsidRPr="00BF2987">
        <w:rPr>
          <w:rFonts w:ascii="Amasis MT Pro" w:hAnsi="Amasis MT Pro"/>
          <w:b w:val="0"/>
          <w:bCs/>
          <w:sz w:val="40"/>
          <w:szCs w:val="40"/>
        </w:rPr>
        <w:t>I have been provided a topic named “</w:t>
      </w:r>
      <w:r w:rsidR="00B8570B" w:rsidRPr="000319FA">
        <w:rPr>
          <w:rFonts w:ascii="Amasis MT Pro" w:hAnsi="Amasis MT Pro"/>
          <w:sz w:val="40"/>
          <w:szCs w:val="40"/>
        </w:rPr>
        <w:t>Projectile</w:t>
      </w:r>
      <w:r w:rsidRPr="000319FA">
        <w:rPr>
          <w:rFonts w:ascii="Amasis MT Pro" w:hAnsi="Amasis MT Pro"/>
          <w:sz w:val="40"/>
          <w:szCs w:val="40"/>
        </w:rPr>
        <w:t xml:space="preserve"> Motion Calculator</w:t>
      </w:r>
      <w:r w:rsidRPr="00BF2987">
        <w:rPr>
          <w:rFonts w:ascii="Amasis MT Pro" w:hAnsi="Amasis MT Pro"/>
          <w:b w:val="0"/>
          <w:bCs/>
          <w:sz w:val="40"/>
          <w:szCs w:val="40"/>
        </w:rPr>
        <w:t xml:space="preserve">” </w:t>
      </w:r>
      <w:r w:rsidR="00B8570B" w:rsidRPr="00BF2987">
        <w:rPr>
          <w:rFonts w:ascii="Amasis MT Pro" w:hAnsi="Amasis MT Pro"/>
          <w:b w:val="0"/>
          <w:bCs/>
          <w:sz w:val="40"/>
          <w:szCs w:val="40"/>
        </w:rPr>
        <w:t xml:space="preserve">which calculates the projectile motion of any object </w:t>
      </w:r>
      <w:r w:rsidR="00513630" w:rsidRPr="00BF2987">
        <w:rPr>
          <w:rFonts w:ascii="Amasis MT Pro" w:hAnsi="Amasis MT Pro"/>
          <w:b w:val="0"/>
          <w:bCs/>
          <w:sz w:val="40"/>
          <w:szCs w:val="40"/>
        </w:rPr>
        <w:t>by taking velocity, angle and time inputs from the user</w:t>
      </w:r>
      <w:r w:rsidR="00030F6B" w:rsidRPr="00BF2987">
        <w:rPr>
          <w:rFonts w:ascii="Amasis MT Pro" w:hAnsi="Amasis MT Pro"/>
          <w:b w:val="0"/>
          <w:bCs/>
          <w:sz w:val="40"/>
          <w:szCs w:val="40"/>
        </w:rPr>
        <w:t xml:space="preserve">. </w:t>
      </w:r>
    </w:p>
    <w:p w14:paraId="5B32F4BD" w14:textId="77777777" w:rsidR="00BF2987" w:rsidRPr="00BF2987" w:rsidRDefault="00BF2987" w:rsidP="00BF2987"/>
    <w:p w14:paraId="56BF09CD" w14:textId="77777777" w:rsidR="00F07690" w:rsidRPr="00072554" w:rsidRDefault="00192F19" w:rsidP="00192F19">
      <w:pPr>
        <w:rPr>
          <w:rFonts w:ascii="Amasis MT Pro" w:hAnsi="Amasis MT Pro"/>
          <w:sz w:val="36"/>
          <w:szCs w:val="36"/>
        </w:rPr>
      </w:pPr>
      <w:r w:rsidRPr="00072554">
        <w:rPr>
          <w:rFonts w:ascii="Amasis MT Pro" w:hAnsi="Amasis MT Pro"/>
          <w:sz w:val="36"/>
          <w:szCs w:val="36"/>
        </w:rPr>
        <w:t>The "</w:t>
      </w:r>
      <w:r w:rsidRPr="000319FA">
        <w:rPr>
          <w:rFonts w:ascii="Amasis MT Pro" w:hAnsi="Amasis MT Pro"/>
          <w:sz w:val="36"/>
          <w:szCs w:val="36"/>
        </w:rPr>
        <w:t>Projectile Motion Calculator</w:t>
      </w:r>
      <w:r w:rsidRPr="00072554">
        <w:rPr>
          <w:rFonts w:ascii="Amasis MT Pro" w:hAnsi="Amasis MT Pro"/>
          <w:sz w:val="36"/>
          <w:szCs w:val="36"/>
        </w:rPr>
        <w:t>” is a specialized tool designed to analyze and compute the motion of an object projected into the air, commonly referred to as projectile motion. This tool operates by taking three key inputs from the user:</w:t>
      </w:r>
    </w:p>
    <w:p w14:paraId="4FDCB6FB" w14:textId="77777777" w:rsidR="00F07690" w:rsidRPr="00072554" w:rsidRDefault="00192F19" w:rsidP="00192F19">
      <w:pPr>
        <w:rPr>
          <w:rFonts w:ascii="Amasis MT Pro" w:hAnsi="Amasis MT Pro"/>
          <w:sz w:val="36"/>
          <w:szCs w:val="36"/>
        </w:rPr>
      </w:pPr>
      <w:r w:rsidRPr="00072554">
        <w:rPr>
          <w:rFonts w:ascii="Amasis MT Pro" w:hAnsi="Amasis MT Pro"/>
          <w:b/>
          <w:bCs/>
          <w:sz w:val="36"/>
          <w:szCs w:val="36"/>
        </w:rPr>
        <w:t>Initial Velocity (v):</w:t>
      </w:r>
      <w:r w:rsidRPr="00072554">
        <w:rPr>
          <w:rFonts w:ascii="Amasis MT Pro" w:hAnsi="Amasis MT Pro"/>
          <w:sz w:val="36"/>
          <w:szCs w:val="36"/>
        </w:rPr>
        <w:t xml:space="preserve"> The speed at which the object is projected into the air. It is a crucial parameter as it influences the distance the projectile will travel and the height it will reach.</w:t>
      </w:r>
    </w:p>
    <w:p w14:paraId="2F9CAD68" w14:textId="77777777" w:rsidR="00F07690" w:rsidRPr="00072554" w:rsidRDefault="00192F19" w:rsidP="00192F19">
      <w:pPr>
        <w:rPr>
          <w:rFonts w:ascii="Amasis MT Pro" w:hAnsi="Amasis MT Pro"/>
          <w:sz w:val="36"/>
          <w:szCs w:val="36"/>
        </w:rPr>
      </w:pPr>
      <w:r w:rsidRPr="000319FA">
        <w:rPr>
          <w:rFonts w:ascii="Amasis MT Pro" w:hAnsi="Amasis MT Pro"/>
          <w:b/>
          <w:bCs/>
          <w:sz w:val="36"/>
          <w:szCs w:val="36"/>
        </w:rPr>
        <w:t>Launch Angle (θ)</w:t>
      </w:r>
      <w:r w:rsidRPr="00072554">
        <w:rPr>
          <w:rFonts w:ascii="Amasis MT Pro" w:hAnsi="Amasis MT Pro"/>
          <w:sz w:val="36"/>
          <w:szCs w:val="36"/>
        </w:rPr>
        <w:t>: The angle at which the object is projected relative to the horizontal. This angle affects the trajectory and range of the projectile. For example, a 45-degree angle typically provides the maximum range.</w:t>
      </w:r>
    </w:p>
    <w:p w14:paraId="4C52124D" w14:textId="2417ED32" w:rsidR="00564557" w:rsidRPr="00DD21CC" w:rsidRDefault="00192F19" w:rsidP="005D6156">
      <w:pPr>
        <w:rPr>
          <w:rFonts w:ascii="Amasis MT Pro" w:hAnsi="Amasis MT Pro"/>
          <w:sz w:val="36"/>
          <w:szCs w:val="36"/>
        </w:rPr>
      </w:pPr>
      <w:r w:rsidRPr="000319FA">
        <w:rPr>
          <w:rFonts w:ascii="Amasis MT Pro" w:hAnsi="Amasis MT Pro"/>
          <w:b/>
          <w:bCs/>
          <w:sz w:val="36"/>
          <w:szCs w:val="36"/>
        </w:rPr>
        <w:t>Time (t)</w:t>
      </w:r>
      <w:r w:rsidRPr="00072554">
        <w:rPr>
          <w:rFonts w:ascii="Amasis MT Pro" w:hAnsi="Amasis MT Pro"/>
          <w:sz w:val="36"/>
          <w:szCs w:val="36"/>
        </w:rPr>
        <w:t>: The duration for which the projectile is in motion. This input is used to calculate various aspects of the projectile’s flight, such as the distance traveled at any given time.</w:t>
      </w:r>
    </w:p>
    <w:p w14:paraId="74E4E3B6" w14:textId="79136740" w:rsidR="00BB4ADE" w:rsidRDefault="005D2245" w:rsidP="005D2245">
      <w:pPr>
        <w:jc w:val="center"/>
        <w:rPr>
          <w:rFonts w:ascii="Amasis MT Pro" w:hAnsi="Amasis MT Pro"/>
          <w:b/>
          <w:bCs/>
          <w:sz w:val="44"/>
          <w:szCs w:val="44"/>
          <w:u w:val="single"/>
        </w:rPr>
      </w:pPr>
      <w:r w:rsidRPr="007F368F">
        <w:rPr>
          <w:rFonts w:ascii="Amasis MT Pro" w:hAnsi="Amasis MT Pro"/>
          <w:b/>
          <w:bCs/>
          <w:sz w:val="44"/>
          <w:szCs w:val="44"/>
          <w:u w:val="single"/>
        </w:rPr>
        <w:lastRenderedPageBreak/>
        <w:t xml:space="preserve">Errors I faced </w:t>
      </w:r>
      <w:r w:rsidR="007F368F" w:rsidRPr="007F368F">
        <w:rPr>
          <w:rFonts w:ascii="Amasis MT Pro" w:hAnsi="Amasis MT Pro"/>
          <w:b/>
          <w:bCs/>
          <w:sz w:val="44"/>
          <w:szCs w:val="44"/>
          <w:u w:val="single"/>
        </w:rPr>
        <w:t>while creating the program</w:t>
      </w:r>
    </w:p>
    <w:p w14:paraId="7F88C0AD" w14:textId="77777777" w:rsidR="00E70FF6" w:rsidRDefault="00E70FF6" w:rsidP="005D2245">
      <w:pPr>
        <w:jc w:val="center"/>
        <w:rPr>
          <w:rFonts w:ascii="Amasis MT Pro" w:hAnsi="Amasis MT Pro"/>
          <w:b/>
          <w:bCs/>
          <w:sz w:val="44"/>
          <w:szCs w:val="44"/>
          <w:u w:val="single"/>
        </w:rPr>
      </w:pPr>
    </w:p>
    <w:p w14:paraId="35AFDE09" w14:textId="1037EBDF" w:rsidR="0053442E" w:rsidRPr="0092249B" w:rsidRDefault="00E70FF6" w:rsidP="0053442E">
      <w:pPr>
        <w:rPr>
          <w:rFonts w:ascii="Amasis MT Pro" w:hAnsi="Amasis MT Pro"/>
          <w:sz w:val="44"/>
          <w:szCs w:val="44"/>
        </w:rPr>
      </w:pPr>
      <w:r w:rsidRPr="00E70FF6">
        <w:rPr>
          <w:rFonts w:ascii="Amasis MT Pro" w:hAnsi="Amasis MT Pro"/>
          <w:sz w:val="44"/>
          <w:szCs w:val="44"/>
        </w:rPr>
        <w:t xml:space="preserve">I am new </w:t>
      </w:r>
      <w:r w:rsidR="0008674A">
        <w:rPr>
          <w:rFonts w:ascii="Amasis MT Pro" w:hAnsi="Amasis MT Pro"/>
          <w:sz w:val="44"/>
          <w:szCs w:val="44"/>
        </w:rPr>
        <w:t>to</w:t>
      </w:r>
      <w:r w:rsidRPr="00E70FF6">
        <w:rPr>
          <w:rFonts w:ascii="Amasis MT Pro" w:hAnsi="Amasis MT Pro"/>
          <w:sz w:val="44"/>
          <w:szCs w:val="44"/>
        </w:rPr>
        <w:t xml:space="preserve"> c language, my core language is python, our college perfer python as main language, so I faced</w:t>
      </w:r>
      <w:r>
        <w:rPr>
          <w:rFonts w:ascii="Amasis MT Pro" w:hAnsi="Amasis MT Pro"/>
          <w:sz w:val="44"/>
          <w:szCs w:val="44"/>
        </w:rPr>
        <w:t xml:space="preserve"> some</w:t>
      </w:r>
      <w:r w:rsidRPr="00E70FF6">
        <w:rPr>
          <w:rFonts w:ascii="Amasis MT Pro" w:hAnsi="Amasis MT Pro"/>
          <w:sz w:val="44"/>
          <w:szCs w:val="44"/>
        </w:rPr>
        <w:t xml:space="preserve"> difficulties in the syntax while creating the code for projectile motion program</w:t>
      </w:r>
      <w:r>
        <w:rPr>
          <w:rFonts w:ascii="Amasis MT Pro" w:hAnsi="Amasis MT Pro"/>
          <w:sz w:val="44"/>
          <w:szCs w:val="44"/>
        </w:rPr>
        <w:t>.</w:t>
      </w:r>
    </w:p>
    <w:p w14:paraId="0A5255D4" w14:textId="77777777" w:rsidR="0008674A" w:rsidRDefault="0008674A" w:rsidP="0053442E">
      <w:pPr>
        <w:rPr>
          <w:rFonts w:ascii="Amasis MT Pro" w:hAnsi="Amasis MT Pro"/>
          <w:sz w:val="36"/>
          <w:szCs w:val="36"/>
          <w:u w:val="single"/>
        </w:rPr>
      </w:pPr>
    </w:p>
    <w:p w14:paraId="63BC1A17" w14:textId="42812914" w:rsidR="0008674A" w:rsidRDefault="00A309CE" w:rsidP="0053442E">
      <w:pPr>
        <w:rPr>
          <w:rFonts w:ascii="Amasis MT Pro" w:hAnsi="Amasis MT Pro"/>
          <w:sz w:val="36"/>
          <w:szCs w:val="36"/>
          <w:u w:val="single"/>
        </w:rPr>
      </w:pPr>
      <w:r>
        <w:rPr>
          <w:rFonts w:ascii="Amasis MT Pro" w:hAnsi="Amasis MT Pro"/>
          <w:sz w:val="36"/>
          <w:szCs w:val="36"/>
          <w:u w:val="single"/>
        </w:rPr>
        <w:t>The main problems I faced are regarding the syntax, as</w:t>
      </w:r>
      <w:r w:rsidR="00590559">
        <w:rPr>
          <w:rFonts w:ascii="Amasis MT Pro" w:hAnsi="Amasis MT Pro"/>
          <w:sz w:val="36"/>
          <w:szCs w:val="36"/>
          <w:u w:val="single"/>
        </w:rPr>
        <w:t xml:space="preserve"> f</w:t>
      </w:r>
      <w:r w:rsidR="00853B28">
        <w:rPr>
          <w:rFonts w:ascii="Amasis MT Pro" w:hAnsi="Amasis MT Pro"/>
          <w:sz w:val="36"/>
          <w:szCs w:val="36"/>
          <w:u w:val="single"/>
        </w:rPr>
        <w:t>rom python knowledge, it’s not so easy to shift to C language, but I tried my best to get the desired output..</w:t>
      </w:r>
    </w:p>
    <w:p w14:paraId="75B96C54" w14:textId="77777777" w:rsidR="00853B28" w:rsidRDefault="00853B28" w:rsidP="0053442E">
      <w:pPr>
        <w:rPr>
          <w:rFonts w:ascii="Amasis MT Pro" w:hAnsi="Amasis MT Pro"/>
          <w:sz w:val="36"/>
          <w:szCs w:val="36"/>
          <w:u w:val="single"/>
        </w:rPr>
      </w:pPr>
    </w:p>
    <w:p w14:paraId="47B5DD1C" w14:textId="08762758" w:rsidR="00E24D54" w:rsidRDefault="00E24D54" w:rsidP="0053442E">
      <w:pPr>
        <w:rPr>
          <w:rFonts w:ascii="Amasis MT Pro" w:hAnsi="Amasis MT Pro"/>
          <w:sz w:val="36"/>
          <w:szCs w:val="36"/>
          <w:u w:val="single"/>
        </w:rPr>
      </w:pPr>
      <w:r>
        <w:rPr>
          <w:rFonts w:ascii="Amasis MT Pro" w:hAnsi="Amasis MT Pro"/>
          <w:sz w:val="36"/>
          <w:szCs w:val="36"/>
          <w:u w:val="single"/>
        </w:rPr>
        <w:t>Logic building is the same on al</w:t>
      </w:r>
      <w:r w:rsidR="008A095C">
        <w:rPr>
          <w:rFonts w:ascii="Amasis MT Pro" w:hAnsi="Amasis MT Pro"/>
          <w:sz w:val="36"/>
          <w:szCs w:val="36"/>
          <w:u w:val="single"/>
        </w:rPr>
        <w:t xml:space="preserve">l languages, just the difference in the syntax, but practicing in C will get me </w:t>
      </w:r>
      <w:r w:rsidR="00AD55D7">
        <w:rPr>
          <w:rFonts w:ascii="Amasis MT Pro" w:hAnsi="Amasis MT Pro"/>
          <w:sz w:val="36"/>
          <w:szCs w:val="36"/>
          <w:u w:val="single"/>
        </w:rPr>
        <w:t>prefection in C.</w:t>
      </w:r>
    </w:p>
    <w:p w14:paraId="4EDC18E4" w14:textId="77777777" w:rsidR="00C7260B" w:rsidRDefault="00C7260B" w:rsidP="0053442E">
      <w:pPr>
        <w:rPr>
          <w:rFonts w:ascii="Amasis MT Pro" w:hAnsi="Amasis MT Pro"/>
          <w:sz w:val="36"/>
          <w:szCs w:val="36"/>
          <w:u w:val="single"/>
        </w:rPr>
      </w:pPr>
    </w:p>
    <w:p w14:paraId="4975F9F8" w14:textId="6C8D0E7B" w:rsidR="00C7260B" w:rsidRDefault="00C7260B" w:rsidP="0053442E">
      <w:pPr>
        <w:rPr>
          <w:rFonts w:ascii="Amasis MT Pro" w:hAnsi="Amasis MT Pro"/>
          <w:sz w:val="36"/>
          <w:szCs w:val="36"/>
          <w:u w:val="single"/>
        </w:rPr>
      </w:pPr>
      <w:r>
        <w:rPr>
          <w:rFonts w:ascii="Amasis MT Pro" w:hAnsi="Amasis MT Pro"/>
          <w:sz w:val="36"/>
          <w:szCs w:val="36"/>
          <w:u w:val="single"/>
        </w:rPr>
        <w:t xml:space="preserve">Took help from </w:t>
      </w:r>
      <w:r w:rsidR="008F4DDC">
        <w:rPr>
          <w:rFonts w:ascii="Amasis MT Pro" w:hAnsi="Amasis MT Pro"/>
          <w:sz w:val="36"/>
          <w:szCs w:val="36"/>
          <w:u w:val="single"/>
        </w:rPr>
        <w:t>chatgpt for reference for the syntax</w:t>
      </w:r>
      <w:r w:rsidR="00751ACF">
        <w:rPr>
          <w:rFonts w:ascii="Amasis MT Pro" w:hAnsi="Amasis MT Pro"/>
          <w:sz w:val="36"/>
          <w:szCs w:val="36"/>
          <w:u w:val="single"/>
        </w:rPr>
        <w:t xml:space="preserve"> and then understood the code.</w:t>
      </w:r>
    </w:p>
    <w:p w14:paraId="6CD08EFE" w14:textId="77777777" w:rsidR="00751ACF" w:rsidRDefault="00751ACF" w:rsidP="0053442E">
      <w:pPr>
        <w:rPr>
          <w:rFonts w:ascii="Amasis MT Pro" w:hAnsi="Amasis MT Pro"/>
          <w:sz w:val="36"/>
          <w:szCs w:val="36"/>
          <w:u w:val="single"/>
        </w:rPr>
      </w:pPr>
    </w:p>
    <w:p w14:paraId="74464A05" w14:textId="77777777" w:rsidR="00C3196A" w:rsidRDefault="00C3196A" w:rsidP="0092249B">
      <w:pPr>
        <w:rPr>
          <w:rFonts w:ascii="Amasis MT Pro" w:hAnsi="Amasis MT Pro"/>
          <w:sz w:val="36"/>
          <w:szCs w:val="36"/>
          <w:u w:val="single"/>
        </w:rPr>
      </w:pPr>
    </w:p>
    <w:p w14:paraId="2B3F528F" w14:textId="77777777" w:rsidR="00CE2D17" w:rsidRDefault="00CE2D17" w:rsidP="0092249B">
      <w:pPr>
        <w:rPr>
          <w:rFonts w:ascii="Amasis MT Pro" w:hAnsi="Amasis MT Pro"/>
          <w:sz w:val="36"/>
          <w:szCs w:val="36"/>
          <w:u w:val="single"/>
        </w:rPr>
      </w:pPr>
    </w:p>
    <w:p w14:paraId="6D0E9F36" w14:textId="77777777" w:rsidR="00CE2D17" w:rsidRDefault="00CE2D17" w:rsidP="0092249B">
      <w:pPr>
        <w:rPr>
          <w:rFonts w:ascii="Amasis MT Pro" w:hAnsi="Amasis MT Pro"/>
          <w:sz w:val="36"/>
          <w:szCs w:val="36"/>
          <w:u w:val="single"/>
        </w:rPr>
      </w:pPr>
    </w:p>
    <w:p w14:paraId="1D829A0B" w14:textId="77777777" w:rsidR="00CE2D17" w:rsidRDefault="00CE2D17" w:rsidP="0092249B">
      <w:pPr>
        <w:rPr>
          <w:rFonts w:ascii="Amasis MT Pro" w:hAnsi="Amasis MT Pro"/>
          <w:sz w:val="36"/>
          <w:szCs w:val="36"/>
          <w:u w:val="single"/>
        </w:rPr>
      </w:pPr>
    </w:p>
    <w:p w14:paraId="483EF8A0" w14:textId="32DB0E00" w:rsidR="00CE2D17" w:rsidRDefault="00FE34AD" w:rsidP="00CE2D17">
      <w:pPr>
        <w:jc w:val="center"/>
        <w:rPr>
          <w:rFonts w:ascii="Amasis MT Pro" w:hAnsi="Amasis MT Pro"/>
          <w:b/>
          <w:bCs/>
          <w:sz w:val="48"/>
          <w:szCs w:val="48"/>
          <w:u w:val="single"/>
        </w:rPr>
      </w:pPr>
      <w:r w:rsidRPr="00EA5C0F">
        <w:rPr>
          <w:rFonts w:ascii="Amasis MT Pro" w:hAnsi="Amasis MT Pro"/>
          <w:b/>
          <w:bCs/>
          <w:sz w:val="48"/>
          <w:szCs w:val="48"/>
          <w:u w:val="single"/>
        </w:rPr>
        <w:lastRenderedPageBreak/>
        <w:t>Reason for not crea</w:t>
      </w:r>
      <w:r w:rsidR="00F22128" w:rsidRPr="00EA5C0F">
        <w:rPr>
          <w:rFonts w:ascii="Amasis MT Pro" w:hAnsi="Amasis MT Pro"/>
          <w:b/>
          <w:bCs/>
          <w:sz w:val="48"/>
          <w:szCs w:val="48"/>
          <w:u w:val="single"/>
        </w:rPr>
        <w:t>ting the GPB cir</w:t>
      </w:r>
      <w:r w:rsidR="005E58EB" w:rsidRPr="00EA5C0F">
        <w:rPr>
          <w:rFonts w:ascii="Amasis MT Pro" w:hAnsi="Amasis MT Pro"/>
          <w:b/>
          <w:bCs/>
          <w:sz w:val="48"/>
          <w:szCs w:val="48"/>
          <w:u w:val="single"/>
        </w:rPr>
        <w:t>cuit</w:t>
      </w:r>
    </w:p>
    <w:p w14:paraId="1971A663" w14:textId="77777777" w:rsidR="00EA5C0F" w:rsidRDefault="00EA5C0F" w:rsidP="00EA5C0F">
      <w:pPr>
        <w:rPr>
          <w:rFonts w:ascii="Amasis MT Pro" w:hAnsi="Amasis MT Pro"/>
          <w:b/>
          <w:bCs/>
          <w:sz w:val="48"/>
          <w:szCs w:val="48"/>
          <w:u w:val="single"/>
        </w:rPr>
      </w:pPr>
    </w:p>
    <w:p w14:paraId="06751D4F" w14:textId="2A2CDFDC" w:rsidR="00EA5C0F" w:rsidRPr="00C10275" w:rsidRDefault="00C10275" w:rsidP="00EA5C0F">
      <w:pPr>
        <w:rPr>
          <w:rFonts w:ascii="Amasis MT Pro" w:hAnsi="Amasis MT Pro"/>
          <w:sz w:val="40"/>
          <w:szCs w:val="40"/>
        </w:rPr>
      </w:pPr>
      <w:r>
        <w:rPr>
          <w:rFonts w:ascii="Amasis MT Pro" w:hAnsi="Amasis MT Pro"/>
          <w:sz w:val="40"/>
          <w:szCs w:val="40"/>
        </w:rPr>
        <w:t xml:space="preserve">I belong from core software branch, and I am very new to </w:t>
      </w:r>
      <w:r w:rsidR="006075A7">
        <w:rPr>
          <w:rFonts w:ascii="Amasis MT Pro" w:hAnsi="Amasis MT Pro"/>
          <w:sz w:val="40"/>
          <w:szCs w:val="40"/>
        </w:rPr>
        <w:t xml:space="preserve">electronics and </w:t>
      </w:r>
      <w:r w:rsidR="00037D09">
        <w:rPr>
          <w:rFonts w:ascii="Amasis MT Pro" w:hAnsi="Amasis MT Pro"/>
          <w:sz w:val="40"/>
          <w:szCs w:val="40"/>
        </w:rPr>
        <w:t xml:space="preserve">it was so tough </w:t>
      </w:r>
      <w:r w:rsidR="006F3D17">
        <w:rPr>
          <w:rFonts w:ascii="Amasis MT Pro" w:hAnsi="Amasis MT Pro"/>
          <w:sz w:val="40"/>
          <w:szCs w:val="40"/>
        </w:rPr>
        <w:t xml:space="preserve">for me to create the circuit, tried Google, YouTube too, but haven’t got the desired output </w:t>
      </w:r>
      <w:r w:rsidR="00F31D96">
        <w:rPr>
          <w:rFonts w:ascii="Amasis MT Pro" w:hAnsi="Amasis MT Pro"/>
          <w:sz w:val="40"/>
          <w:szCs w:val="40"/>
        </w:rPr>
        <w:t xml:space="preserve">after </w:t>
      </w:r>
      <w:r w:rsidR="00136C11">
        <w:rPr>
          <w:rFonts w:ascii="Amasis MT Pro" w:hAnsi="Amasis MT Pro"/>
          <w:sz w:val="40"/>
          <w:szCs w:val="40"/>
        </w:rPr>
        <w:t>trying the same for many hours.. practicing it would make me a little good</w:t>
      </w:r>
      <w:r w:rsidR="00641602">
        <w:rPr>
          <w:rFonts w:ascii="Amasis MT Pro" w:hAnsi="Amasis MT Pro"/>
          <w:sz w:val="40"/>
          <w:szCs w:val="40"/>
        </w:rPr>
        <w:t xml:space="preserve"> in the same.</w:t>
      </w:r>
      <w:r w:rsidR="00136C11">
        <w:rPr>
          <w:rFonts w:ascii="Amasis MT Pro" w:hAnsi="Amasis MT Pro"/>
          <w:sz w:val="40"/>
          <w:szCs w:val="40"/>
        </w:rPr>
        <w:t xml:space="preserve"> </w:t>
      </w:r>
    </w:p>
    <w:sectPr w:rsidR="00EA5C0F" w:rsidRPr="00C10275">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05303" w14:textId="77777777" w:rsidR="00AD2305" w:rsidRDefault="00AD2305">
      <w:r>
        <w:separator/>
      </w:r>
    </w:p>
    <w:p w14:paraId="365D4FAA" w14:textId="77777777" w:rsidR="00AD2305" w:rsidRDefault="00AD2305"/>
  </w:endnote>
  <w:endnote w:type="continuationSeparator" w:id="0">
    <w:p w14:paraId="2B3D15A9" w14:textId="77777777" w:rsidR="00AD2305" w:rsidRDefault="00AD2305">
      <w:r>
        <w:continuationSeparator/>
      </w:r>
    </w:p>
    <w:p w14:paraId="6174CD1C" w14:textId="77777777" w:rsidR="00AD2305" w:rsidRDefault="00AD2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w:panose1 w:val="02040504050005020304"/>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4E5F86AB" w14:textId="77777777" w:rsidR="002C3647" w:rsidRDefault="0069466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1DC0F" w14:textId="77777777" w:rsidR="00AD2305" w:rsidRDefault="00AD2305">
      <w:r>
        <w:separator/>
      </w:r>
    </w:p>
    <w:p w14:paraId="3D13F747" w14:textId="77777777" w:rsidR="00AD2305" w:rsidRDefault="00AD2305"/>
  </w:footnote>
  <w:footnote w:type="continuationSeparator" w:id="0">
    <w:p w14:paraId="693AFC6B" w14:textId="77777777" w:rsidR="00AD2305" w:rsidRDefault="00AD2305">
      <w:r>
        <w:continuationSeparator/>
      </w:r>
    </w:p>
    <w:p w14:paraId="16F29022" w14:textId="77777777" w:rsidR="00AD2305" w:rsidRDefault="00AD23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670297">
    <w:abstractNumId w:val="1"/>
  </w:num>
  <w:num w:numId="2" w16cid:durableId="768740450">
    <w:abstractNumId w:val="0"/>
  </w:num>
  <w:num w:numId="3" w16cid:durableId="1664430080">
    <w:abstractNumId w:val="2"/>
  </w:num>
  <w:num w:numId="4" w16cid:durableId="43137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31"/>
    <w:rsid w:val="00030F6B"/>
    <w:rsid w:val="000319FA"/>
    <w:rsid w:val="00037D09"/>
    <w:rsid w:val="00072554"/>
    <w:rsid w:val="0008674A"/>
    <w:rsid w:val="000B38FF"/>
    <w:rsid w:val="001008AA"/>
    <w:rsid w:val="00136C11"/>
    <w:rsid w:val="00192F19"/>
    <w:rsid w:val="001B1861"/>
    <w:rsid w:val="00280568"/>
    <w:rsid w:val="002C3647"/>
    <w:rsid w:val="00435E4F"/>
    <w:rsid w:val="00480EA6"/>
    <w:rsid w:val="00493338"/>
    <w:rsid w:val="005017AC"/>
    <w:rsid w:val="00513630"/>
    <w:rsid w:val="0053442E"/>
    <w:rsid w:val="00564557"/>
    <w:rsid w:val="00570558"/>
    <w:rsid w:val="00585DFB"/>
    <w:rsid w:val="00590559"/>
    <w:rsid w:val="005A19C8"/>
    <w:rsid w:val="005D2245"/>
    <w:rsid w:val="005D6156"/>
    <w:rsid w:val="005E58EB"/>
    <w:rsid w:val="005E6D97"/>
    <w:rsid w:val="006075A7"/>
    <w:rsid w:val="00623693"/>
    <w:rsid w:val="00641602"/>
    <w:rsid w:val="00674468"/>
    <w:rsid w:val="00694663"/>
    <w:rsid w:val="006B263F"/>
    <w:rsid w:val="006C3B5A"/>
    <w:rsid w:val="006F3D17"/>
    <w:rsid w:val="00751ACF"/>
    <w:rsid w:val="00761349"/>
    <w:rsid w:val="00765917"/>
    <w:rsid w:val="007F368F"/>
    <w:rsid w:val="00853B28"/>
    <w:rsid w:val="00880C6A"/>
    <w:rsid w:val="008938EA"/>
    <w:rsid w:val="008A095C"/>
    <w:rsid w:val="008F4DDC"/>
    <w:rsid w:val="0092249B"/>
    <w:rsid w:val="00954FC7"/>
    <w:rsid w:val="00956EAC"/>
    <w:rsid w:val="0098757B"/>
    <w:rsid w:val="00A224F6"/>
    <w:rsid w:val="00A309CE"/>
    <w:rsid w:val="00AD2305"/>
    <w:rsid w:val="00AD55D7"/>
    <w:rsid w:val="00B2012E"/>
    <w:rsid w:val="00B43FEE"/>
    <w:rsid w:val="00B8570B"/>
    <w:rsid w:val="00B92431"/>
    <w:rsid w:val="00BB4ADE"/>
    <w:rsid w:val="00BF2987"/>
    <w:rsid w:val="00C10275"/>
    <w:rsid w:val="00C3196A"/>
    <w:rsid w:val="00C7260B"/>
    <w:rsid w:val="00C9359F"/>
    <w:rsid w:val="00CE2D17"/>
    <w:rsid w:val="00DC0C16"/>
    <w:rsid w:val="00DD21CC"/>
    <w:rsid w:val="00E24D54"/>
    <w:rsid w:val="00E36C1D"/>
    <w:rsid w:val="00E62C68"/>
    <w:rsid w:val="00E70FF6"/>
    <w:rsid w:val="00E73151"/>
    <w:rsid w:val="00EA5C0F"/>
    <w:rsid w:val="00ED3445"/>
    <w:rsid w:val="00EE177A"/>
    <w:rsid w:val="00F07690"/>
    <w:rsid w:val="00F117D5"/>
    <w:rsid w:val="00F22128"/>
    <w:rsid w:val="00F31D96"/>
    <w:rsid w:val="00FE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DA37D"/>
  <w15:chartTrackingRefBased/>
  <w15:docId w15:val="{A1661FB5-EC08-AE41-931C-60DCAB28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44099420-9FCE-7749-9072-577882EF40AD%7dtf50002051.dotx" TargetMode="Externa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%7b44099420-9FCE-7749-9072-577882EF40AD%7dtf50002051.dotx</Template>
  <TotalTime>0</TotalTime>
  <Pages>4</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pavansahu80@gmail.com</dc:creator>
  <cp:keywords/>
  <dc:description/>
  <cp:lastModifiedBy>pavansahu80@gmail.com</cp:lastModifiedBy>
  <cp:revision>2</cp:revision>
  <dcterms:created xsi:type="dcterms:W3CDTF">2024-09-15T04:27:00Z</dcterms:created>
  <dcterms:modified xsi:type="dcterms:W3CDTF">2024-09-15T04:27:00Z</dcterms:modified>
</cp:coreProperties>
</file>